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4170EB5D" w:rsidR="0044622D" w:rsidRDefault="00B74750" w:rsidP="00824168">
      <w:pPr>
        <w:pStyle w:val="AIETitle"/>
      </w:pPr>
      <w:r>
        <w:t>Physics for Games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DB77A0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7879219B" w:rsidR="00DB77A0" w:rsidRPr="00A4234F" w:rsidRDefault="00DB77A0" w:rsidP="00DB77A0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Part 2 – Document Your Custom Physics Engine</w:t>
            </w:r>
          </w:p>
        </w:tc>
      </w:tr>
      <w:tr w:rsidR="002D3AF9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78AB8D5F" w:rsidR="002D3AF9" w:rsidRPr="0013064C" w:rsidRDefault="002D3AF9" w:rsidP="002D3AF9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0E4A7DB1" w:rsidR="002D3AF9" w:rsidRPr="0013064C" w:rsidRDefault="002D3AF9" w:rsidP="002D3AF9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2D3AF9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1777E28A" w:rsidR="002D3AF9" w:rsidRDefault="002D3AF9" w:rsidP="002D3AF9">
            <w:pPr>
              <w:spacing w:before="60" w:after="60"/>
              <w:rPr>
                <w:b/>
                <w:bCs/>
              </w:rPr>
            </w:pPr>
            <w:r w:rsidRPr="004E315E">
              <w:t>ICTGAM556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448B9F21" w:rsidR="002D3AF9" w:rsidRDefault="002D3AF9" w:rsidP="002D3AF9">
            <w:pPr>
              <w:spacing w:before="60" w:after="60"/>
              <w:rPr>
                <w:b/>
                <w:bCs/>
              </w:rPr>
            </w:pPr>
            <w:r w:rsidRPr="009526B1">
              <w:t>Develop and implement physics in 3-D digital games</w:t>
            </w:r>
          </w:p>
        </w:tc>
      </w:tr>
      <w:tr w:rsidR="00DB77A0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77DB7EE2" w:rsidR="00DB77A0" w:rsidRPr="0041217A" w:rsidRDefault="00DB77A0" w:rsidP="00DB77A0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>
              <w:rPr>
                <w:b/>
                <w:bCs/>
              </w:rPr>
              <w:t>Learners:</w:t>
            </w:r>
          </w:p>
        </w:tc>
      </w:tr>
    </w:tbl>
    <w:p w14:paraId="5F58060B" w14:textId="4EECB21B" w:rsidR="00952CFE" w:rsidRDefault="00952CFE"/>
    <w:p w14:paraId="2B6BA654" w14:textId="77777777" w:rsidR="00933402" w:rsidRDefault="00933402" w:rsidP="00933402">
      <w:r>
        <w:rPr>
          <w:rFonts w:ascii="Calibri" w:eastAsia="Calibri" w:hAnsi="Calibri" w:cs="Calibri"/>
        </w:rPr>
        <w:t>Once you have created your simulation you will need to create documentation that includes:</w:t>
      </w:r>
    </w:p>
    <w:p w14:paraId="5BD8BF2D" w14:textId="77777777" w:rsidR="00933402" w:rsidRDefault="00933402" w:rsidP="00933402">
      <w:pPr>
        <w:pStyle w:val="ListParagraph"/>
        <w:numPr>
          <w:ilvl w:val="0"/>
          <w:numId w:val="14"/>
        </w:numPr>
        <w:spacing w:before="60" w:after="60" w:line="240" w:lineRule="auto"/>
      </w:pPr>
      <w:r>
        <w:t>Class diagrams for your custom physics systems</w:t>
      </w:r>
    </w:p>
    <w:p w14:paraId="252B194F" w14:textId="77777777" w:rsidR="00933402" w:rsidRDefault="00933402" w:rsidP="00933402">
      <w:pPr>
        <w:pStyle w:val="ListParagraph"/>
        <w:numPr>
          <w:ilvl w:val="0"/>
          <w:numId w:val="14"/>
        </w:numPr>
        <w:spacing w:before="60" w:after="60" w:line="240" w:lineRule="auto"/>
      </w:pPr>
      <w:r>
        <w:t>List of references and research material used for creating the custom physics simulation</w:t>
      </w:r>
    </w:p>
    <w:p w14:paraId="0176BE20" w14:textId="77777777" w:rsidR="00933402" w:rsidRDefault="00933402" w:rsidP="00933402">
      <w:pPr>
        <w:pStyle w:val="ListParagraph"/>
        <w:numPr>
          <w:ilvl w:val="0"/>
          <w:numId w:val="14"/>
        </w:numPr>
        <w:spacing w:before="60" w:after="60" w:line="240" w:lineRule="auto"/>
      </w:pPr>
      <w:r>
        <w:t>Any third-party non-physics libraries used</w:t>
      </w:r>
    </w:p>
    <w:p w14:paraId="43687D9C" w14:textId="77777777" w:rsidR="00933402" w:rsidRDefault="00933402" w:rsidP="00933402">
      <w:pPr>
        <w:pStyle w:val="ListParagraph"/>
        <w:numPr>
          <w:ilvl w:val="0"/>
          <w:numId w:val="14"/>
        </w:numPr>
        <w:spacing w:before="60" w:after="60" w:line="240" w:lineRule="auto"/>
      </w:pPr>
      <w:r>
        <w:t>What improvements could be made to the simulation</w:t>
      </w:r>
    </w:p>
    <w:p w14:paraId="1AA7950E" w14:textId="77777777" w:rsidR="00933402" w:rsidRDefault="00933402" w:rsidP="00933402">
      <w:pPr>
        <w:spacing w:before="60" w:after="60"/>
      </w:pPr>
      <w:r>
        <w:t>Submit a single document containing all tasks (i.e., include your class diagrams and technical description of your physics system in the same document).</w:t>
      </w:r>
    </w:p>
    <w:p w14:paraId="4CCA2B27" w14:textId="5EE9035F" w:rsidR="006567D2" w:rsidRDefault="00933402" w:rsidP="00933402">
      <w:pPr>
        <w:spacing w:before="60" w:after="60"/>
      </w:pPr>
      <w:r>
        <w:t xml:space="preserve">Respond to any feedback given by amending the documentation or projects as required. Where modifications were made </w:t>
      </w:r>
      <w:proofErr w:type="gramStart"/>
      <w:r>
        <w:t>as a result of</w:t>
      </w:r>
      <w:proofErr w:type="gramEnd"/>
      <w:r>
        <w:t xml:space="preserve"> feedback, ensure this is recorded in your document.</w:t>
      </w:r>
    </w:p>
    <w:p w14:paraId="2C333D89" w14:textId="1BFB53D0" w:rsidR="00933402" w:rsidRDefault="00933402" w:rsidP="00933402">
      <w:pPr>
        <w:spacing w:before="60" w:after="6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25"/>
        <w:gridCol w:w="5829"/>
      </w:tblGrid>
      <w:tr w:rsidR="0027525A" w14:paraId="7C9FE64B" w14:textId="77777777" w:rsidTr="0027525A">
        <w:tc>
          <w:tcPr>
            <w:tcW w:w="3187" w:type="dxa"/>
            <w:gridSpan w:val="2"/>
            <w:shd w:val="clear" w:color="auto" w:fill="F2F2F2" w:themeFill="background1" w:themeFillShade="F2"/>
          </w:tcPr>
          <w:p w14:paraId="63A08DD1" w14:textId="77777777" w:rsidR="0027525A" w:rsidRPr="00140450" w:rsidRDefault="0027525A" w:rsidP="00BF1BF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5829" w:type="dxa"/>
            <w:shd w:val="clear" w:color="auto" w:fill="F2F2F2" w:themeFill="background1" w:themeFillShade="F2"/>
          </w:tcPr>
          <w:p w14:paraId="216D63F1" w14:textId="77777777" w:rsidR="0027525A" w:rsidRPr="00140450" w:rsidRDefault="0027525A" w:rsidP="00BF1BF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Evidence Criteria </w:t>
            </w:r>
          </w:p>
        </w:tc>
      </w:tr>
      <w:tr w:rsidR="0027525A" w14:paraId="7815939D" w14:textId="77777777" w:rsidTr="0027525A">
        <w:tc>
          <w:tcPr>
            <w:tcW w:w="562" w:type="dxa"/>
          </w:tcPr>
          <w:p w14:paraId="1D52D1F8" w14:textId="77777777" w:rsidR="0027525A" w:rsidRDefault="0027525A" w:rsidP="00BF1BF1">
            <w:pPr>
              <w:spacing w:before="60" w:after="60"/>
            </w:pPr>
            <w:r>
              <w:t>1.</w:t>
            </w:r>
          </w:p>
        </w:tc>
        <w:tc>
          <w:tcPr>
            <w:tcW w:w="2625" w:type="dxa"/>
          </w:tcPr>
          <w:p w14:paraId="0D4DE15A" w14:textId="77777777" w:rsidR="0027525A" w:rsidRDefault="0027525A" w:rsidP="00BF1BF1">
            <w:pPr>
              <w:spacing w:before="60" w:after="60"/>
            </w:pPr>
            <w:r>
              <w:t>Class Diagrams</w:t>
            </w:r>
          </w:p>
        </w:tc>
        <w:tc>
          <w:tcPr>
            <w:tcW w:w="5829" w:type="dxa"/>
          </w:tcPr>
          <w:p w14:paraId="7FCAED64" w14:textId="77777777" w:rsidR="0027525A" w:rsidRPr="0027525A" w:rsidRDefault="0027525A" w:rsidP="00BF1BF1">
            <w:pPr>
              <w:pStyle w:val="NoSpacing"/>
              <w:rPr>
                <w:rFonts w:asciiTheme="minorHAnsi" w:hAnsiTheme="minorHAnsi" w:cstheme="minorHAnsi"/>
              </w:rPr>
            </w:pPr>
            <w:r w:rsidRPr="0027525A">
              <w:rPr>
                <w:rFonts w:asciiTheme="minorHAnsi" w:hAnsiTheme="minorHAnsi" w:cstheme="minorHAnsi"/>
              </w:rPr>
              <w:t>Create class diagrams for the Custom Physics Simulation that includes:</w:t>
            </w:r>
          </w:p>
          <w:p w14:paraId="27022245" w14:textId="77777777" w:rsidR="0027525A" w:rsidRPr="0027525A" w:rsidRDefault="0027525A" w:rsidP="0027525A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27525A">
              <w:rPr>
                <w:rFonts w:asciiTheme="minorHAnsi" w:hAnsiTheme="minorHAnsi" w:cstheme="minorHAnsi"/>
              </w:rPr>
              <w:t>Physics System’s classes, their properties, relationships and how they interact together</w:t>
            </w:r>
          </w:p>
          <w:p w14:paraId="739A0DF0" w14:textId="3B6263CA" w:rsidR="0027525A" w:rsidRPr="0027525A" w:rsidRDefault="0027525A" w:rsidP="00BF1BF1">
            <w:pPr>
              <w:spacing w:before="60" w:after="60"/>
              <w:rPr>
                <w:rFonts w:cstheme="minorHAnsi"/>
              </w:rPr>
            </w:pPr>
            <w:r w:rsidRPr="0027525A">
              <w:rPr>
                <w:rFonts w:cstheme="minorHAnsi"/>
              </w:rPr>
              <w:t xml:space="preserve">Your class diagrams should be included in your documentation </w:t>
            </w:r>
          </w:p>
        </w:tc>
      </w:tr>
      <w:tr w:rsidR="0027525A" w14:paraId="27FC6E42" w14:textId="77777777" w:rsidTr="0027525A">
        <w:tc>
          <w:tcPr>
            <w:tcW w:w="562" w:type="dxa"/>
          </w:tcPr>
          <w:p w14:paraId="6ECCEFBC" w14:textId="77777777" w:rsidR="0027525A" w:rsidRDefault="0027525A" w:rsidP="00BF1BF1">
            <w:pPr>
              <w:spacing w:before="60" w:after="60"/>
            </w:pPr>
            <w:r>
              <w:t>2.</w:t>
            </w:r>
          </w:p>
        </w:tc>
        <w:tc>
          <w:tcPr>
            <w:tcW w:w="2625" w:type="dxa"/>
          </w:tcPr>
          <w:p w14:paraId="4715E952" w14:textId="77777777" w:rsidR="0027525A" w:rsidRDefault="0027525A" w:rsidP="00BF1BF1">
            <w:pPr>
              <w:spacing w:before="60" w:after="60"/>
            </w:pPr>
            <w:r>
              <w:t>Documentation</w:t>
            </w:r>
          </w:p>
        </w:tc>
        <w:tc>
          <w:tcPr>
            <w:tcW w:w="5829" w:type="dxa"/>
          </w:tcPr>
          <w:p w14:paraId="2EA4C987" w14:textId="77777777" w:rsidR="0027525A" w:rsidRPr="0027525A" w:rsidRDefault="0027525A" w:rsidP="00BF1BF1">
            <w:pPr>
              <w:pStyle w:val="NoSpacing"/>
              <w:rPr>
                <w:rFonts w:asciiTheme="minorHAnsi" w:hAnsiTheme="minorHAnsi" w:cstheme="minorHAnsi"/>
              </w:rPr>
            </w:pPr>
            <w:r w:rsidRPr="0027525A">
              <w:rPr>
                <w:rFonts w:asciiTheme="minorHAnsi" w:hAnsiTheme="minorHAnsi" w:cstheme="minorHAnsi"/>
              </w:rPr>
              <w:t>Write documentation for your physics system that includes:</w:t>
            </w:r>
          </w:p>
          <w:p w14:paraId="02D4189D" w14:textId="77777777" w:rsidR="0027525A" w:rsidRPr="0027525A" w:rsidRDefault="0027525A" w:rsidP="0027525A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27525A">
              <w:rPr>
                <w:rFonts w:asciiTheme="minorHAnsi" w:hAnsiTheme="minorHAnsi" w:cstheme="minorHAnsi"/>
              </w:rPr>
              <w:t>References and research material used to influence the creation of the Custom Physics Simulation</w:t>
            </w:r>
          </w:p>
          <w:p w14:paraId="1DC0E6F9" w14:textId="77777777" w:rsidR="0027525A" w:rsidRPr="0027525A" w:rsidRDefault="0027525A" w:rsidP="0027525A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27525A">
              <w:rPr>
                <w:rFonts w:asciiTheme="minorHAnsi" w:hAnsiTheme="minorHAnsi" w:cstheme="minorHAnsi"/>
              </w:rPr>
              <w:t>What the Custom Physics Simulation is demonstrating and how the physical bodies are interacting together</w:t>
            </w:r>
          </w:p>
          <w:p w14:paraId="0C69B12F" w14:textId="77777777" w:rsidR="0027525A" w:rsidRPr="0027525A" w:rsidRDefault="0027525A" w:rsidP="0027525A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27525A">
              <w:rPr>
                <w:rFonts w:asciiTheme="minorHAnsi" w:hAnsiTheme="minorHAnsi" w:cstheme="minorHAnsi"/>
              </w:rPr>
              <w:t xml:space="preserve">Third-party libraries used to create the Custom Physics </w:t>
            </w:r>
            <w:proofErr w:type="gramStart"/>
            <w:r w:rsidRPr="0027525A">
              <w:rPr>
                <w:rFonts w:asciiTheme="minorHAnsi" w:hAnsiTheme="minorHAnsi" w:cstheme="minorHAnsi"/>
              </w:rPr>
              <w:t>Simulation, if</w:t>
            </w:r>
            <w:proofErr w:type="gramEnd"/>
            <w:r w:rsidRPr="0027525A">
              <w:rPr>
                <w:rFonts w:asciiTheme="minorHAnsi" w:hAnsiTheme="minorHAnsi" w:cstheme="minorHAnsi"/>
              </w:rPr>
              <w:t xml:space="preserve"> any</w:t>
            </w:r>
          </w:p>
          <w:p w14:paraId="35EB893B" w14:textId="71065F2D" w:rsidR="0027525A" w:rsidRPr="0027525A" w:rsidRDefault="0027525A" w:rsidP="00BF1BF1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27525A">
              <w:rPr>
                <w:rFonts w:asciiTheme="minorHAnsi" w:hAnsiTheme="minorHAnsi" w:cstheme="minorHAnsi"/>
              </w:rPr>
              <w:t>What improvements could be made to the Custom Physics Simulation to support further features and more accurate simulations</w:t>
            </w:r>
          </w:p>
        </w:tc>
      </w:tr>
      <w:tr w:rsidR="0027525A" w14:paraId="232AD589" w14:textId="77777777" w:rsidTr="0027525A">
        <w:tc>
          <w:tcPr>
            <w:tcW w:w="9016" w:type="dxa"/>
            <w:gridSpan w:val="3"/>
            <w:shd w:val="clear" w:color="auto" w:fill="F2F2F2" w:themeFill="background1" w:themeFillShade="F2"/>
          </w:tcPr>
          <w:p w14:paraId="1A1E9AF1" w14:textId="77777777" w:rsidR="0027525A" w:rsidRDefault="0027525A" w:rsidP="00BF1BF1">
            <w:pPr>
              <w:spacing w:before="60" w:after="60"/>
            </w:pPr>
            <w:r w:rsidRPr="00CD3A14">
              <w:rPr>
                <w:b/>
                <w:bCs/>
              </w:rPr>
              <w:t>Submission</w:t>
            </w:r>
            <w:r>
              <w:rPr>
                <w:b/>
                <w:bCs/>
              </w:rPr>
              <w:t xml:space="preserve"> Requirements</w:t>
            </w:r>
            <w:r w:rsidRPr="00CD3A14">
              <w:rPr>
                <w:b/>
                <w:bCs/>
              </w:rPr>
              <w:t>:</w:t>
            </w:r>
          </w:p>
        </w:tc>
      </w:tr>
      <w:tr w:rsidR="0027525A" w14:paraId="2FC6E4D2" w14:textId="77777777" w:rsidTr="0027525A">
        <w:tc>
          <w:tcPr>
            <w:tcW w:w="9016" w:type="dxa"/>
            <w:gridSpan w:val="3"/>
          </w:tcPr>
          <w:p w14:paraId="3D4EB546" w14:textId="77777777" w:rsidR="0027525A" w:rsidRPr="00F26999" w:rsidRDefault="0027525A" w:rsidP="00BF1BF1">
            <w:pPr>
              <w:spacing w:before="60" w:after="60"/>
            </w:pPr>
            <w:r w:rsidRPr="00F26999">
              <w:t>You will need to submit the following:</w:t>
            </w:r>
          </w:p>
          <w:p w14:paraId="0F8D035E" w14:textId="77777777" w:rsidR="0027525A" w:rsidRPr="00FA6F3F" w:rsidRDefault="0027525A" w:rsidP="0027525A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A single document in MS Word or PDF format containing the documentation for your physics system, including class diagrams.</w:t>
            </w:r>
          </w:p>
        </w:tc>
      </w:tr>
    </w:tbl>
    <w:p w14:paraId="13CB2570" w14:textId="77777777" w:rsidR="0027525A" w:rsidRPr="0027525A" w:rsidRDefault="0027525A" w:rsidP="00933402">
      <w:pPr>
        <w:spacing w:before="60" w:after="60"/>
      </w:pPr>
    </w:p>
    <w:p w14:paraId="019F2785" w14:textId="77777777" w:rsidR="00824168" w:rsidRPr="00551C3C" w:rsidRDefault="00824168" w:rsidP="000003E3"/>
    <w:sectPr w:rsidR="00824168" w:rsidRPr="00551C3C" w:rsidSect="00D44743">
      <w:headerReference w:type="default" r:id="rId11"/>
      <w:footerReference w:type="default" r:id="rId12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505E9" w14:textId="77777777" w:rsidR="00F9752D" w:rsidRDefault="00F9752D" w:rsidP="007D1963">
      <w:pPr>
        <w:spacing w:line="240" w:lineRule="auto"/>
      </w:pPr>
      <w:r>
        <w:separator/>
      </w:r>
    </w:p>
  </w:endnote>
  <w:endnote w:type="continuationSeparator" w:id="0">
    <w:p w14:paraId="6D8A5B2C" w14:textId="77777777" w:rsidR="00F9752D" w:rsidRDefault="00F9752D" w:rsidP="007D1963">
      <w:pPr>
        <w:spacing w:line="240" w:lineRule="auto"/>
      </w:pPr>
      <w:r>
        <w:continuationSeparator/>
      </w:r>
    </w:p>
  </w:endnote>
  <w:endnote w:type="continuationNotice" w:id="1">
    <w:p w14:paraId="631A4AA2" w14:textId="77777777" w:rsidR="00F9752D" w:rsidRDefault="00F9752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fldSimple w:instr="NUMPAGES  \* Arabic  \* MERGEFORMAT">
      <w:r w:rsidRPr="00EF74D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F16E" w14:textId="77777777" w:rsidR="00F9752D" w:rsidRDefault="00F9752D" w:rsidP="007D1963">
      <w:pPr>
        <w:spacing w:line="240" w:lineRule="auto"/>
      </w:pPr>
      <w:r>
        <w:separator/>
      </w:r>
    </w:p>
  </w:footnote>
  <w:footnote w:type="continuationSeparator" w:id="0">
    <w:p w14:paraId="7C3BFB0D" w14:textId="77777777" w:rsidR="00F9752D" w:rsidRDefault="00F9752D" w:rsidP="007D1963">
      <w:pPr>
        <w:spacing w:line="240" w:lineRule="auto"/>
      </w:pPr>
      <w:r>
        <w:continuationSeparator/>
      </w:r>
    </w:p>
  </w:footnote>
  <w:footnote w:type="continuationNotice" w:id="1">
    <w:p w14:paraId="3EA6C1A4" w14:textId="77777777" w:rsidR="00F9752D" w:rsidRDefault="00F9752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504AD"/>
    <w:multiLevelType w:val="hybridMultilevel"/>
    <w:tmpl w:val="1136AF08"/>
    <w:lvl w:ilvl="0" w:tplc="BDD05F18">
      <w:numFmt w:val="bullet"/>
      <w:lvlText w:val="•"/>
      <w:lvlJc w:val="left"/>
      <w:pPr>
        <w:ind w:left="390" w:hanging="39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A5D51"/>
    <w:multiLevelType w:val="hybridMultilevel"/>
    <w:tmpl w:val="48008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13531"/>
    <w:multiLevelType w:val="hybridMultilevel"/>
    <w:tmpl w:val="8D209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44325678">
    <w:abstractNumId w:val="4"/>
  </w:num>
  <w:num w:numId="2" w16cid:durableId="1267688282">
    <w:abstractNumId w:val="0"/>
  </w:num>
  <w:num w:numId="3" w16cid:durableId="409499384">
    <w:abstractNumId w:val="6"/>
    <w:lvlOverride w:ilvl="0">
      <w:startOverride w:val="1"/>
    </w:lvlOverride>
  </w:num>
  <w:num w:numId="4" w16cid:durableId="1108623988">
    <w:abstractNumId w:val="14"/>
  </w:num>
  <w:num w:numId="5" w16cid:durableId="1645818660">
    <w:abstractNumId w:val="10"/>
  </w:num>
  <w:num w:numId="6" w16cid:durableId="28605247">
    <w:abstractNumId w:val="11"/>
  </w:num>
  <w:num w:numId="7" w16cid:durableId="51317446">
    <w:abstractNumId w:val="7"/>
  </w:num>
  <w:num w:numId="8" w16cid:durableId="74666499">
    <w:abstractNumId w:val="1"/>
  </w:num>
  <w:num w:numId="9" w16cid:durableId="383872718">
    <w:abstractNumId w:val="12"/>
  </w:num>
  <w:num w:numId="10" w16cid:durableId="610627962">
    <w:abstractNumId w:val="9"/>
  </w:num>
  <w:num w:numId="11" w16cid:durableId="771509964">
    <w:abstractNumId w:val="5"/>
  </w:num>
  <w:num w:numId="12" w16cid:durableId="580680839">
    <w:abstractNumId w:val="3"/>
  </w:num>
  <w:num w:numId="13" w16cid:durableId="1845510430">
    <w:abstractNumId w:val="13"/>
  </w:num>
  <w:num w:numId="14" w16cid:durableId="1941721497">
    <w:abstractNumId w:val="8"/>
  </w:num>
  <w:num w:numId="15" w16cid:durableId="123011996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10F96"/>
    <w:rsid w:val="00011636"/>
    <w:rsid w:val="000120D3"/>
    <w:rsid w:val="00020A6A"/>
    <w:rsid w:val="00023510"/>
    <w:rsid w:val="00031000"/>
    <w:rsid w:val="000509E3"/>
    <w:rsid w:val="00057D5F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F3D68"/>
    <w:rsid w:val="00202C10"/>
    <w:rsid w:val="002269F6"/>
    <w:rsid w:val="00235C69"/>
    <w:rsid w:val="00244126"/>
    <w:rsid w:val="00250E0A"/>
    <w:rsid w:val="0025780A"/>
    <w:rsid w:val="00261BAC"/>
    <w:rsid w:val="0027525A"/>
    <w:rsid w:val="00284D14"/>
    <w:rsid w:val="00285F5C"/>
    <w:rsid w:val="002A224C"/>
    <w:rsid w:val="002B291D"/>
    <w:rsid w:val="002D3AF9"/>
    <w:rsid w:val="002E7B87"/>
    <w:rsid w:val="002F657E"/>
    <w:rsid w:val="003032DF"/>
    <w:rsid w:val="00316FE3"/>
    <w:rsid w:val="0034665E"/>
    <w:rsid w:val="00346863"/>
    <w:rsid w:val="00351947"/>
    <w:rsid w:val="003772B2"/>
    <w:rsid w:val="00386A37"/>
    <w:rsid w:val="00391A3B"/>
    <w:rsid w:val="003B3716"/>
    <w:rsid w:val="003B72AB"/>
    <w:rsid w:val="003B75B5"/>
    <w:rsid w:val="003D7ACE"/>
    <w:rsid w:val="003F4818"/>
    <w:rsid w:val="003F7F45"/>
    <w:rsid w:val="00440A39"/>
    <w:rsid w:val="0044622D"/>
    <w:rsid w:val="004465DE"/>
    <w:rsid w:val="004469F7"/>
    <w:rsid w:val="00463C92"/>
    <w:rsid w:val="00483336"/>
    <w:rsid w:val="004839F3"/>
    <w:rsid w:val="0049476A"/>
    <w:rsid w:val="004B084E"/>
    <w:rsid w:val="004B3085"/>
    <w:rsid w:val="004C62CC"/>
    <w:rsid w:val="004D3E07"/>
    <w:rsid w:val="00534A55"/>
    <w:rsid w:val="00541C24"/>
    <w:rsid w:val="00551C3C"/>
    <w:rsid w:val="005632A9"/>
    <w:rsid w:val="00570510"/>
    <w:rsid w:val="005711EE"/>
    <w:rsid w:val="005A7836"/>
    <w:rsid w:val="005B0876"/>
    <w:rsid w:val="005B506F"/>
    <w:rsid w:val="005B57B6"/>
    <w:rsid w:val="005B5B5C"/>
    <w:rsid w:val="005C1B67"/>
    <w:rsid w:val="005E7707"/>
    <w:rsid w:val="005F46EB"/>
    <w:rsid w:val="00603F0B"/>
    <w:rsid w:val="00610FF0"/>
    <w:rsid w:val="006166D8"/>
    <w:rsid w:val="006170C5"/>
    <w:rsid w:val="00636791"/>
    <w:rsid w:val="006567D2"/>
    <w:rsid w:val="00663E90"/>
    <w:rsid w:val="00666B81"/>
    <w:rsid w:val="006765E7"/>
    <w:rsid w:val="00677A36"/>
    <w:rsid w:val="00684EA7"/>
    <w:rsid w:val="0068542F"/>
    <w:rsid w:val="0069261B"/>
    <w:rsid w:val="0069661F"/>
    <w:rsid w:val="006979D8"/>
    <w:rsid w:val="006A48B7"/>
    <w:rsid w:val="006B45A2"/>
    <w:rsid w:val="006C3903"/>
    <w:rsid w:val="006E4499"/>
    <w:rsid w:val="006E5374"/>
    <w:rsid w:val="006F5D56"/>
    <w:rsid w:val="006F66DA"/>
    <w:rsid w:val="007062FD"/>
    <w:rsid w:val="0071690E"/>
    <w:rsid w:val="00727767"/>
    <w:rsid w:val="00747835"/>
    <w:rsid w:val="007A597E"/>
    <w:rsid w:val="007A7AAC"/>
    <w:rsid w:val="007B00DB"/>
    <w:rsid w:val="007C0AC8"/>
    <w:rsid w:val="007C1361"/>
    <w:rsid w:val="007C65A0"/>
    <w:rsid w:val="007D1963"/>
    <w:rsid w:val="007D2910"/>
    <w:rsid w:val="007D52E9"/>
    <w:rsid w:val="0081685E"/>
    <w:rsid w:val="0082101E"/>
    <w:rsid w:val="00824168"/>
    <w:rsid w:val="00841F6D"/>
    <w:rsid w:val="00842E1D"/>
    <w:rsid w:val="0085460A"/>
    <w:rsid w:val="00866343"/>
    <w:rsid w:val="00871AFB"/>
    <w:rsid w:val="008820DB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33402"/>
    <w:rsid w:val="00952CFE"/>
    <w:rsid w:val="00953F2C"/>
    <w:rsid w:val="00962E6D"/>
    <w:rsid w:val="009962F4"/>
    <w:rsid w:val="009A3F7F"/>
    <w:rsid w:val="009A68D4"/>
    <w:rsid w:val="009C14F0"/>
    <w:rsid w:val="009C6543"/>
    <w:rsid w:val="009D0C03"/>
    <w:rsid w:val="009D1500"/>
    <w:rsid w:val="009D7F66"/>
    <w:rsid w:val="009E2BCC"/>
    <w:rsid w:val="00A20DC7"/>
    <w:rsid w:val="00A22891"/>
    <w:rsid w:val="00A253EE"/>
    <w:rsid w:val="00A56E45"/>
    <w:rsid w:val="00A6256B"/>
    <w:rsid w:val="00A704E9"/>
    <w:rsid w:val="00AA315E"/>
    <w:rsid w:val="00AA4E2C"/>
    <w:rsid w:val="00AB248D"/>
    <w:rsid w:val="00AB6376"/>
    <w:rsid w:val="00AB7EDE"/>
    <w:rsid w:val="00AF5D94"/>
    <w:rsid w:val="00B046BC"/>
    <w:rsid w:val="00B10EA2"/>
    <w:rsid w:val="00B2084F"/>
    <w:rsid w:val="00B24F17"/>
    <w:rsid w:val="00B35086"/>
    <w:rsid w:val="00B443F3"/>
    <w:rsid w:val="00B73057"/>
    <w:rsid w:val="00B74750"/>
    <w:rsid w:val="00B76340"/>
    <w:rsid w:val="00B86499"/>
    <w:rsid w:val="00B97E7B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C000A2"/>
    <w:rsid w:val="00C13C2A"/>
    <w:rsid w:val="00C249F7"/>
    <w:rsid w:val="00C377ED"/>
    <w:rsid w:val="00C44B56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D16017"/>
    <w:rsid w:val="00D330EF"/>
    <w:rsid w:val="00D41798"/>
    <w:rsid w:val="00D44743"/>
    <w:rsid w:val="00D942EB"/>
    <w:rsid w:val="00D96219"/>
    <w:rsid w:val="00DA5305"/>
    <w:rsid w:val="00DB77A0"/>
    <w:rsid w:val="00DC65B1"/>
    <w:rsid w:val="00DF1030"/>
    <w:rsid w:val="00DF2C66"/>
    <w:rsid w:val="00E01DDD"/>
    <w:rsid w:val="00E03949"/>
    <w:rsid w:val="00E11617"/>
    <w:rsid w:val="00E14993"/>
    <w:rsid w:val="00E60280"/>
    <w:rsid w:val="00E63188"/>
    <w:rsid w:val="00E800E3"/>
    <w:rsid w:val="00E82448"/>
    <w:rsid w:val="00E86672"/>
    <w:rsid w:val="00EC0E89"/>
    <w:rsid w:val="00ED48D5"/>
    <w:rsid w:val="00ED637C"/>
    <w:rsid w:val="00EE5D48"/>
    <w:rsid w:val="00EE6543"/>
    <w:rsid w:val="00EF74DA"/>
    <w:rsid w:val="00F0563A"/>
    <w:rsid w:val="00F2153C"/>
    <w:rsid w:val="00F30DDF"/>
    <w:rsid w:val="00F35974"/>
    <w:rsid w:val="00F568E9"/>
    <w:rsid w:val="00F60D7A"/>
    <w:rsid w:val="00F6351B"/>
    <w:rsid w:val="00F70576"/>
    <w:rsid w:val="00F72D3D"/>
    <w:rsid w:val="00F76B50"/>
    <w:rsid w:val="00F906F3"/>
    <w:rsid w:val="00F934A1"/>
    <w:rsid w:val="00F9752D"/>
    <w:rsid w:val="00FB797E"/>
    <w:rsid w:val="00FD792D"/>
    <w:rsid w:val="00FE2424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basedOn w:val="Normal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left="284"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left="284"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left="0"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ind w:left="284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ind w:left="284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  <w:style w:type="paragraph" w:styleId="NoSpacing">
    <w:name w:val="No Spacing"/>
    <w:uiPriority w:val="1"/>
    <w:qFormat/>
    <w:rsid w:val="0027525A"/>
    <w:pPr>
      <w:spacing w:after="0" w:line="240" w:lineRule="auto"/>
    </w:pPr>
    <w:rPr>
      <w:rFonts w:asciiTheme="majorHAnsi" w:eastAsia="MS Mincho" w:hAnsiTheme="majorHAnsi" w:cs="Arial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20" ma:contentTypeDescription="Create a new document." ma:contentTypeScope="" ma:versionID="4787b05398a3db0985b003064e3067c4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8811160a525daea1100e7e7793600bd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Audit" ma:index="20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IE"/>
            </xsd:restriction>
          </xsd:simpleType>
        </xsd:union>
      </xsd:simpleType>
    </xsd:element>
    <xsd:element name="AuditNotes" ma:index="21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f85677f-2507-46db-b1ad-af305f940eb2}" ma:internalName="TaxCatchAll" ma:showField="CatchAllData" ma:web="4ba0a89f-8d28-45b8-8c8a-cf56563c9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a0a89f-8d28-45b8-8c8a-cf56563c9d8a" xsi:nil="true"/>
    <SharedWithUsers xmlns="4ba0a89f-8d28-45b8-8c8a-cf56563c9d8a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  <lcf76f155ced4ddcb4097134ff3c332f xmlns="6ac566f0-206d-4bc5-bcec-ce830458d3f1">
      <Terms xmlns="http://schemas.microsoft.com/office/infopath/2007/PartnerControls"/>
    </lcf76f155ced4ddcb4097134ff3c332f>
    <AuditNotes xmlns="6ac566f0-206d-4bc5-bcec-ce830458d3f1" xsi:nil="true"/>
    <Audit xmlns="6ac566f0-206d-4bc5-bcec-ce830458d3f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909F3B-B1B7-4054-B733-263C3406E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4ba0a89f-8d28-45b8-8c8a-cf56563c9d8a"/>
    <ds:schemaRef ds:uri="6ac566f0-206d-4bc5-bcec-ce830458d3f1"/>
  </ds:schemaRefs>
</ds:datastoreItem>
</file>

<file path=customXml/itemProps4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47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</vt:lpstr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Sam Cartwright</cp:lastModifiedBy>
  <cp:revision>36</cp:revision>
  <cp:lastPrinted>2022-08-29T05:04:00Z</cp:lastPrinted>
  <dcterms:created xsi:type="dcterms:W3CDTF">2022-11-23T05:55:00Z</dcterms:created>
  <dcterms:modified xsi:type="dcterms:W3CDTF">2022-12-15T03:20:00Z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  <property fmtid="{D5CDD505-2E9C-101B-9397-08002B2CF9AE}" pid="19" name="MediaServiceImageTags">
    <vt:lpwstr/>
  </property>
</Properties>
</file>